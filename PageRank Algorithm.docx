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ADDIN CNKISM.UserStyle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bookmarkStart w:id="0" w:name="_GoBack"/>
      <w:bookmarkEnd w:id="0"/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PageRank Algorithm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谷歌的两位创始人，当时还是美国斯坦福大学 (Stanford University) 研究生的佩奇 (Larry Page) 和布林 (Sergey Brin) 开始了对网页排序问题的研究。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后来发表一篇文章《</w:t>
      </w:r>
      <w:r>
        <w:rPr>
          <w:rFonts w:ascii="Helvetica" w:hAnsi="Helvetica" w:eastAsia="Helvetica" w:cs="Helvetica"/>
          <w:i w:val="0"/>
          <w:caps w:val="0"/>
          <w:color w:val="21759B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21759B"/>
          <w:spacing w:val="0"/>
          <w:sz w:val="21"/>
          <w:szCs w:val="21"/>
          <w:u w:val="single"/>
          <w:shd w:val="clear" w:fill="FFFFFF"/>
        </w:rPr>
        <w:instrText xml:space="preserve"> HYPERLINK "http://ilpubs.stanford.edu:8090/422/1/1999-66.pdf" </w:instrText>
      </w:r>
      <w:r>
        <w:rPr>
          <w:rFonts w:ascii="Helvetica" w:hAnsi="Helvetica" w:eastAsia="Helvetica" w:cs="Helvetica"/>
          <w:i w:val="0"/>
          <w:caps w:val="0"/>
          <w:color w:val="21759B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3"/>
          <w:rFonts w:hint="default" w:ascii="Helvetica" w:hAnsi="Helvetica" w:eastAsia="Helvetica" w:cs="Helvetica"/>
          <w:i w:val="0"/>
          <w:caps w:val="0"/>
          <w:color w:val="21759B"/>
          <w:spacing w:val="0"/>
          <w:sz w:val="21"/>
          <w:szCs w:val="21"/>
          <w:u w:val="single"/>
          <w:shd w:val="clear" w:fill="FFFFFF"/>
        </w:rPr>
        <w:t>The PageRank Citation Ranking: Bringing Order to the Web</w:t>
      </w:r>
      <w:r>
        <w:rPr>
          <w:rFonts w:hint="default" w:ascii="Helvetica" w:hAnsi="Helvetica" w:eastAsia="Helvetica" w:cs="Helvetica"/>
          <w:i w:val="0"/>
          <w:caps w:val="0"/>
          <w:color w:val="21759B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》（ODU,Norfolk,1998） 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center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2672080" cy="1802130"/>
            <wp:effectExtent l="0" t="0" r="13970" b="762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主要思想：原来网页搜索得出的结果是根据分类返回，随着海量数据，手工分类太累，因此必须通过某种方法自动分类。按照合理解释，每个网页的排序不应该靠自己控制，例如：一个垃圾网页不论把关键词重复多少次，它仍然是垃圾网页，用户在搜索该关键词该网页的排序仍然是排名靠后，相反好的网页同理。那么排名靠前靠后不通过人为分类，必须使用其他指标表示，比如链接数。即：一个网页被其他网页链接的越多，它的排名就应该越靠前，而且，一个网页越是被排序靠前的网页所链接的话，他的排名也应该越靠前。比如，一篇论文被大牛所引用，显然这个文章也差不到哪去。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center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401945" cy="5425440"/>
            <wp:effectExtent l="0" t="0" r="8255" b="381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A中每一行表示对其他节点的出度分子一，列表示对该行的入度。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269865" cy="2122170"/>
            <wp:effectExtent l="0" t="0" r="6985" b="1143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转移矩阵S其实就是在原来A基础之上加上只有入度没有出度的节点分子一，其他无变化。a表示第几个节点为悬挂网页，其值为1，其他全为0；e单位矩阵貌似为全为1的列向量才对。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267325" cy="2487295"/>
            <wp:effectExtent l="0" t="0" r="9525" b="825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e*e^T表示n*n全为1的矩阵。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2405" cy="1590675"/>
            <wp:effectExtent l="0" t="0" r="4445" b="952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7325" cy="3053715"/>
            <wp:effectExtent l="0" t="0" r="9525" b="1333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87825"/>
    <w:rsid w:val="00483800"/>
    <w:rsid w:val="03CC1A74"/>
    <w:rsid w:val="10B16D0B"/>
    <w:rsid w:val="12793BC5"/>
    <w:rsid w:val="18587823"/>
    <w:rsid w:val="24345E5B"/>
    <w:rsid w:val="2AB87825"/>
    <w:rsid w:val="373E2A36"/>
    <w:rsid w:val="52F81286"/>
    <w:rsid w:val="5C8A37D4"/>
    <w:rsid w:val="5E4B385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2018-05-06T09:21:00Z</dcterms:created>
  <dc:creator>Administrator</dc:creator>
  <cp:lastModifiedBy>Administrator</cp:lastModifiedBy>
  <dcterms:modified xsi:type="dcterms:W3CDTF">2018-06-18T03:38:48Z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